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t>RELIEF ELIGIBILITY FLOW</w:t>
      </w:r>
      <w:bookmarkStart w:id="0" w:name="_GoBack"/>
      <w:bookmarkEnd w:id="0"/>
      <w:r>
        <w:rPr>
          <w:rFonts w:hint="default"/>
          <w:b/>
          <w:bCs/>
          <w:sz w:val="40"/>
          <w:szCs w:val="40"/>
          <w:lang w:val="en-US" w:eastAsia="zh-CN"/>
        </w:rPr>
        <w:t>CHART</w:t>
      </w:r>
    </w:p>
    <w:p>
      <w:pPr>
        <w:bidi w:val="0"/>
        <w:rPr>
          <w:lang w:val="en-US" w:eastAsia="zh-CN"/>
        </w:rPr>
      </w:pP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1646359552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180975</wp:posOffset>
                </wp:positionV>
                <wp:extent cx="1555750" cy="524510"/>
                <wp:effectExtent l="4445" t="4445" r="20955" b="2349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245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82" w:firstLineChars="200"/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Import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6" o:spt="2" style="position:absolute;left:0pt;margin-left:51.25pt;margin-top:14.25pt;height:41.3pt;width:122.5pt;z-index:1646359552;v-text-anchor:middle;mso-width-relative:page;mso-height-relative:page;" fillcolor="#FFDD9C [3536]" filled="t" stroked="t" coordsize="21600,21600" arcsize="0.166666666666667" o:gfxdata="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l5PLbdkAAAAJAQAA&#10;DwAAAAAAAAABACAAAAAiAAAAZHJzL2Rvd25yZXYueG1sUEsBAhQAFAAAAAgAh07iQPeLnCD8AgAA&#10;aAYAAA4AAAAAAAAAAQAgAAAAKAEAAGRycy9lMm9Eb2MueG1sUEsFBgAAAAAGAAYAWQEAAJYGAAAA&#10;AA==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82" w:firstLineChars="200"/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Import Data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b/>
          <w:bCs/>
          <w:sz w:val="16"/>
          <w:szCs w:val="16"/>
        </w:rPr>
        <mc:AlternateContent>
          <mc:Choice Requires="wps">
            <w:drawing>
              <wp:anchor distT="0" distB="0" distL="114300" distR="114300" simplePos="0" relativeHeight="3333590016" behindDoc="0" locked="0" layoutInCell="1" allowOverlap="1">
                <wp:simplePos x="0" y="0"/>
                <wp:positionH relativeFrom="column">
                  <wp:posOffset>-306705</wp:posOffset>
                </wp:positionH>
                <wp:positionV relativeFrom="paragraph">
                  <wp:posOffset>173355</wp:posOffset>
                </wp:positionV>
                <wp:extent cx="952500" cy="4445"/>
                <wp:effectExtent l="0" t="53340" r="0" b="56515"/>
                <wp:wrapNone/>
                <wp:docPr id="48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>
                              <a:alpha val="42000"/>
                            </a:srgb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o:spt="32" type="#_x0000_t32" style="position:absolute;left:0pt;flip:y;margin-left:-24.15pt;margin-top:13.65pt;height:0.35pt;width:75pt;z-index:-961377280;mso-width-relative:page;mso-height-relative:page;" filled="f" stroked="t" coordsize="21600,21600" o:gfxdata="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sBBQ2AAAAAkBAAAPAAAAAAAAAAEA&#10;IAAAACIAAABkcnMvZG93bnJldi54bWxQSwECFAAUAAAACACHTuJAAypcIQ8CAADSAwAADgAAAAAA&#10;AAABACAAAAAnAQAAZHJzL2Uyb0RvYy54bWxQSwUGAAAAAAYABgBZAQAAqAUAAAAA&#10;">
                <v:fill on="f" focussize="0,0"/>
                <v:stroke weight="1.5pt" color="#7030A0 [3207]" opacity="27525f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30168064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111125</wp:posOffset>
                </wp:positionV>
                <wp:extent cx="4445" cy="245745"/>
                <wp:effectExtent l="51435" t="0" r="58420" b="19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8060" y="1862455"/>
                          <a:ext cx="4445" cy="2457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o:spt="32" type="#_x0000_t32" style="position:absolute;left:0pt;margin-left:120.25pt;margin-top:8.75pt;height:19.35pt;width:0.35pt;z-index:30168064;mso-width-relative:page;mso-height-relative:page;" filled="f" stroked="t" coordsize="21600,21600" o:gfxdata="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l084tgAAAAJAQAADwAAAAAAAAABACAAAAAiAAAAZHJz&#10;L2Rvd25yZXYueG1sUEsBAhQAFAAAAAgAh07iQLXRgSEEAgAAswMAAA4AAAAAAAAAAQAgAAAAJwEA&#10;AGRycy9lMm9Eb2MueG1sUEsFBgAAAAAGAAYAWQEAAJ0FAAAAAA==&#10;">
                <v:fill on="f" focussize="0,0"/>
                <v:stroke weight="1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182880</wp:posOffset>
                </wp:positionV>
                <wp:extent cx="2013585" cy="563245"/>
                <wp:effectExtent l="5080" t="4445" r="19685" b="2286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Select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respondent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68.45pt;margin-top:14.4pt;height:44.35pt;width:158.55pt;z-index:251677696;v-text-anchor:middle;mso-width-relative:page;mso-height-relative:page;" fillcolor="#71A6DB [3280]" filled="t" stroked="t" coordsize="21600,21600" arcsize="0.166666666666667" o:gfxdata="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WROhM2QAAAAkBAAAP&#10;AAAAAAAAAAEAIAAAACIAAABkcnMvZG93bnJldi54bWxQSwECFAAUAAAACACHTuJAGyed+vsCAABq&#10;BgAADgAAAAAAAAABACAAAAAoAQAAZHJzL2Uyb0RvYy54bWxQSwUGAAAAAAYABgBZAQAAl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Select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respondent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30169088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142240</wp:posOffset>
                </wp:positionV>
                <wp:extent cx="4445" cy="174625"/>
                <wp:effectExtent l="62865" t="635" r="66040" b="152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7105" y="2695575"/>
                          <a:ext cx="4445" cy="17462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00B0F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o:spt="32" type="#_x0000_t32" style="position:absolute;left:0pt;margin-left:120.25pt;margin-top:11.2pt;height:13.75pt;width:0.35pt;z-index:30169088;mso-width-relative:page;mso-height-relative:page;" filled="f" stroked="t" coordsize="21600,21600" o:gfxdata="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BhU0NgAAAAJAQAADwAAAAAAAAABACAAAAAiAAAAZHJzL2Rvd25yZXYu&#10;eG1sUEsBAhQAFAAAAAgAh07iQPtgHG/7AQAAoQMAAA4AAAAAAAAAAQAgAAAAJwEAAGRycy9lMm9E&#10;b2MueG1sUEsFBgAAAAAGAAYAWQEAAJQFAAAAAA==&#10;">
                <v:fill on="f" focussize="0,0"/>
                <v:stroke weight="2.25pt" color="#00B0F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160146432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52070</wp:posOffset>
                </wp:positionV>
                <wp:extent cx="1969770" cy="930910"/>
                <wp:effectExtent l="11430" t="5080" r="19050" b="16510"/>
                <wp:wrapNone/>
                <wp:docPr id="9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770" cy="9309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Terminal Illness?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1" o:spid="_x0000_s1026" o:spt="110" type="#_x0000_t110" style="position:absolute;left:0pt;margin-left:298.5pt;margin-top:4.1pt;height:73.3pt;width:155.1pt;z-index:1601464320;v-text-anchor:middle;mso-width-relative:page;mso-height-relative:page;" fillcolor="#F7BDA4 [3536]" filled="t" stroked="t" coordsize="21600,21600" o:gfxdata="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Ruzd9NsAAAAJAQAADwAAAAAAAAABACAAAAAiAAAAZHJzL2Rvd25yZXYueG1sUEsBAhQAFAAAAAgA&#10;h07iQKSjcWoGAwAAdQYAAA4AAAAAAAAAAQAgAAAAKgEAAGRycy9lMm9Eb2MueG1sUEsFBgAAAAAG&#10;AAYAWQEAAKI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Terminal Illness?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164636057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118745</wp:posOffset>
                </wp:positionV>
                <wp:extent cx="1969770" cy="807085"/>
                <wp:effectExtent l="12700" t="5080" r="17780" b="6985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3620" y="4243705"/>
                          <a:ext cx="1969770" cy="8070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Age &gt;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决策 1" o:spid="_x0000_s1026" o:spt="110" type="#_x0000_t110" style="position:absolute;left:0pt;margin-left:43.5pt;margin-top:9.35pt;height:63.55pt;width:155.1pt;z-index:1646360576;v-text-anchor:middle;mso-width-relative:page;mso-height-relative:page;" fillcolor="#F7BDA4 [3536]" filled="t" stroked="t" coordsize="21600,21600" o:gfxdata="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GG9bf2wAAAAkBAAAPAAAAAAAAAAEAIAAAACIAAABkcnMvZG93bnJldi54&#10;bWxQSwECFAAUAAAACACHTuJAVwr1OBQDAACCBgAADgAAAAAAAAABACAAAAAqAQAAZHJzL2Uyb0Rv&#10;Yy54bWxQSwUGAAAAAAYABgBZAQAAs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Age &gt; 70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</w:t>
      </w:r>
    </w:p>
    <w:p>
      <w:pPr>
        <w:bidi w:val="0"/>
        <w:ind w:left="9200" w:leftChars="0" w:firstLine="0" w:firstLineChars="0"/>
        <w:rPr>
          <w:rFonts w:hint="default" w:asciiTheme="minorHAnsi" w:hAnsiTheme="minorHAnsi" w:eastAsiaTheme="minorEastAsia" w:cstheme="minorBidi"/>
          <w:b/>
          <w:bCs/>
          <w:kern w:val="2"/>
          <w:sz w:val="16"/>
          <w:szCs w:val="16"/>
          <w:lang w:val="en-US" w:eastAsia="zh-CN" w:bidi="ar-SA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615892992" behindDoc="0" locked="0" layoutInCell="1" allowOverlap="1">
                <wp:simplePos x="0" y="0"/>
                <wp:positionH relativeFrom="column">
                  <wp:posOffset>6280150</wp:posOffset>
                </wp:positionH>
                <wp:positionV relativeFrom="paragraph">
                  <wp:posOffset>123825</wp:posOffset>
                </wp:positionV>
                <wp:extent cx="4445" cy="3215640"/>
                <wp:effectExtent l="49530" t="0" r="60325" b="3810"/>
                <wp:wrapNone/>
                <wp:docPr id="31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215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o:spt="32" type="#_x0000_t32" style="position:absolute;left:0pt;margin-left:494.5pt;margin-top:9.75pt;height:253.2pt;width:0.35pt;z-index:-1679074304;mso-width-relative:page;mso-height-relative:page;" filled="f" stroked="t" coordsize="21600,21600" o:gfxdata="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rl589sAAAAKAQAA&#10;DwAAAAAAAAABACAAAAAiAAAAZHJzL2Rvd25yZXYueG1sUEsBAhQAFAAAAAgAh07iQHAkGeYWAgAA&#10;4QMAAA4AAAAAAAAAAQAgAAAAKgEAAGRycy9lMm9Eb2MueG1sUEsFBgAAAAAGAAYAWQEAALIFAAAA&#10;AA==&#10;">
                <v:fill on="f" focussize="0,0"/>
                <v:stroke weight="1.5pt" color="#F8CBAD [1301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16"/>
          <w:szCs w:val="16"/>
        </w:rPr>
        <mc:AlternateContent>
          <mc:Choice Requires="wps">
            <w:drawing>
              <wp:anchor distT="0" distB="0" distL="114300" distR="114300" simplePos="0" relativeHeight="338362368" behindDoc="0" locked="0" layoutInCell="1" allowOverlap="1">
                <wp:simplePos x="0" y="0"/>
                <wp:positionH relativeFrom="column">
                  <wp:posOffset>5745480</wp:posOffset>
                </wp:positionH>
                <wp:positionV relativeFrom="paragraph">
                  <wp:posOffset>121285</wp:posOffset>
                </wp:positionV>
                <wp:extent cx="529590" cy="635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2.4pt;margin-top:9.55pt;height:0.05pt;width:41.7pt;z-index:338362368;mso-width-relative:page;mso-height-relative:page;" filled="f" stroked="t" coordsize="21600,21600" o:gfxdata="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9x6Cq1wAAAAkBAAAPAAAAAAAAAAEA&#10;IAAAACIAAABkcnMvZG93bnJldi54bWxQSwECFAAUAAAACACHTuJAvUGVi9cBAACjAwAADgAAAAAA&#10;AAABACAAAAAmAQAAZHJzL2Uyb0RvYy54bWxQSwUGAAAAAAYABgBZAQAAbwUAAAAA&#10;">
                <v:fill on="f" focussize="0,0"/>
                <v:stroke weight="1.5pt" color="#FBE5D6 [661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16"/>
          <w:szCs w:val="16"/>
        </w:rPr>
        <mc:AlternateContent>
          <mc:Choice Requires="wps">
            <w:drawing>
              <wp:anchor distT="0" distB="0" distL="114300" distR="114300" simplePos="0" relativeHeight="30170112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124460</wp:posOffset>
                </wp:positionV>
                <wp:extent cx="1261745" cy="1905"/>
                <wp:effectExtent l="0" t="53975" r="14605" b="5842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3232785" y="3621405"/>
                          <a:ext cx="126174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o:spt="32" type="#_x0000_t32" style="position:absolute;left:0pt;flip:y;margin-left:198.6pt;margin-top:9.8pt;height:0.15pt;width:99.35pt;z-index:30170112;mso-width-relative:page;mso-height-relative:page;" filled="f" stroked="t" coordsize="21600,21600" o:gfxdata="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IBpJ61wAAAAkBAAAPAAAAAAAAAAEAIAAAACIAAABkcnMvZG93bnJldi54&#10;bWxQSwECFAAUAAAACACHTuJAiL2wwTQCAAAdBAAADgAAAAAAAAABACAAAAAmAQAAZHJzL2Uyb0Rv&#10;Yy54bWxQSwUGAAAAAAYABgBZAQAAzAUAAAAA&#10;">
                <v:fill on="f" focussize="0,0"/>
                <v:stroke weight="1.5pt" color="#F8CBAD [1301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jc w:val="center"/>
        <w:rPr>
          <w:rFonts w:hint="default"/>
          <w:b/>
          <w:bCs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default"/>
          <w:b/>
          <w:bCs/>
          <w:color w:val="C55A11" w:themeColor="accent2" w:themeShade="BF"/>
          <w:sz w:val="21"/>
          <w:szCs w:val="21"/>
          <w:lang w:val="en-US" w:eastAsia="zh-CN"/>
        </w:rPr>
        <w:t>FALSE</w:t>
      </w:r>
    </w:p>
    <w:p>
      <w:pPr>
        <w:bidi w:val="0"/>
        <w:ind w:left="8400" w:leftChars="0" w:firstLine="420" w:firstLineChars="0"/>
        <w:rPr>
          <w:rFonts w:hint="default"/>
          <w:b/>
          <w:bCs/>
          <w:color w:val="C55A11" w:themeColor="accent2" w:themeShade="BF"/>
          <w:sz w:val="20"/>
          <w:szCs w:val="20"/>
          <w:lang w:val="en-US" w:eastAsia="zh-CN"/>
        </w:rPr>
      </w:pPr>
      <w:r>
        <w:rPr>
          <w:b/>
          <w:bCs/>
          <w:color w:val="C55A11" w:themeColor="accent2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1158487040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184785</wp:posOffset>
                </wp:positionV>
                <wp:extent cx="4445" cy="322580"/>
                <wp:effectExtent l="50800" t="0" r="59055" b="1270"/>
                <wp:wrapNone/>
                <wp:docPr id="11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22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o:spt="32" type="#_x0000_t32" style="position:absolute;left:0pt;margin-left:376pt;margin-top:14.55pt;height:25.4pt;width:0.35pt;z-index:1158487040;mso-width-relative:page;mso-height-relative:page;" filled="f" stroked="t" coordsize="21600,21600" o:gfxdata="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EoZ1tsAAAAJAQAADwAA&#10;AAAAAAABACAAAAAiAAAAZHJzL2Rvd25yZXYueG1sUEsBAhQAFAAAAAgAh07iQG3zUewTAgAA4AMA&#10;AA4AAAAAAAAAAQAgAAAAKgEAAGRycy9lMm9Eb2MueG1sUEsFBgAAAAAGAAYAWQEAAK8FAAAAAA==&#10;">
                <v:fill on="f" focussize="0,0"/>
                <v:stroke weight="1.5pt" color="#F8CBAD [1301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color w:val="C55A11" w:themeColor="accent2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4103647232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127635</wp:posOffset>
                </wp:positionV>
                <wp:extent cx="4445" cy="322580"/>
                <wp:effectExtent l="50800" t="0" r="59055" b="12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22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o:spt="32" type="#_x0000_t32" style="position:absolute;left:0pt;margin-left:121.75pt;margin-top:10.05pt;height:25.4pt;width:0.35pt;z-index:-191320064;mso-width-relative:page;mso-height-relative:page;" filled="f" stroked="t" coordsize="21600,21600" o:gfxdata="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afXZ/bAAAACQEAAA8A&#10;AAAAAAAAAQAgAAAAIgAAAGRycy9kb3ducmV2LnhtbFBLAQIUABQAAAAIAIdO4kCkZhmeFAIAAOAD&#10;AAAOAAAAAAAAAAEAIAAAACoBAABkcnMvZTJvRG9jLnhtbFBLBQYAAAAABgAGAFkBAACwBQAAAAA=&#10;">
                <v:fill on="f" focussize="0,0"/>
                <v:stroke weight="1.5pt" color="#F8CBAD [1301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color w:val="C55A11" w:themeColor="accent2" w:themeShade="BF"/>
          <w:sz w:val="20"/>
          <w:szCs w:val="20"/>
          <w:lang w:val="en-US" w:eastAsia="zh-CN"/>
        </w:rPr>
        <w:t>FALSE</w:t>
      </w:r>
    </w:p>
    <w:p>
      <w:pPr>
        <w:tabs>
          <w:tab w:val="left" w:pos="2161"/>
        </w:tabs>
        <w:bidi w:val="0"/>
        <w:ind w:firstLine="2000" w:firstLineChars="500"/>
        <w:jc w:val="left"/>
        <w:rPr>
          <w:rFonts w:hint="default"/>
          <w:sz w:val="40"/>
          <w:lang w:val="en-US"/>
        </w:rPr>
      </w:pPr>
      <w:r>
        <w:rPr>
          <w:rFonts w:hint="default"/>
          <w:sz w:val="40"/>
          <w:lang w:val="en-US"/>
        </w:rPr>
        <w:tab/>
        <w:t/>
      </w:r>
      <w:r>
        <w:rPr>
          <w:rFonts w:hint="default"/>
          <w:sz w:val="40"/>
          <w:lang w:val="en-US"/>
        </w:rPr>
        <w:tab/>
      </w:r>
      <w:r>
        <w:rPr>
          <w:rFonts w:hint="default"/>
          <w:b/>
          <w:bCs/>
          <w:color w:val="C55A11" w:themeColor="accent2" w:themeShade="BF"/>
          <w:sz w:val="21"/>
          <w:szCs w:val="21"/>
          <w:lang w:val="en-US"/>
        </w:rPr>
        <w:t>TRUE</w:t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color w:val="C55A11" w:themeColor="accent2" w:themeShade="BF"/>
          <w:sz w:val="21"/>
          <w:szCs w:val="21"/>
          <w:lang w:val="en-US"/>
        </w:rPr>
        <w:t>TRUE</w:t>
      </w:r>
    </w:p>
    <w:p>
      <w:pPr>
        <w:tabs>
          <w:tab w:val="left" w:pos="2161"/>
        </w:tabs>
        <w:bidi w:val="0"/>
        <w:ind w:firstLine="2000" w:firstLineChars="500"/>
        <w:jc w:val="left"/>
        <w:rPr>
          <w:rFonts w:hint="default"/>
          <w:sz w:val="40"/>
          <w:lang w:val="en-US"/>
        </w:rPr>
      </w:pP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3993515</wp:posOffset>
                </wp:positionH>
                <wp:positionV relativeFrom="paragraph">
                  <wp:posOffset>153670</wp:posOffset>
                </wp:positionV>
                <wp:extent cx="1403985" cy="534035"/>
                <wp:effectExtent l="4445" t="4445" r="20320" b="139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5340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  <w:t>Formally Employed?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o:spt="2" style="position:absolute;left:0pt;margin-left:314.45pt;margin-top:12.1pt;height:42.05pt;width:110.55pt;z-index:251694080;v-text-anchor:middle;mso-width-relative:page;mso-height-relative:page;" fillcolor="#9DC3E6 [1940]" filled="t" stroked="t" coordsize="21600,21600" arcsize="0.166666666666667" o:gfxdata="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dOOGbXAAAACgEAAA8AAAAAAAAA&#10;AQAgAAAAIgAAAGRycy9kb3ducmV2LnhtbFBLAQIUABQAAAAIAIdO4kAAOTayhAIAAC0FAAAOAAAA&#10;AAAAAAEAIAAAACYBAABkcnMvZTJvRG9jLnhtbFBLBQYAAAAABgAGAFkBAAAcBgAAAAA=&#10;">
                <v:fill on="t" focussize="0,0"/>
                <v:stroke weight="0.5pt" color="#9DC3E6 [194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  <w:t>Formally Employed?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52070</wp:posOffset>
                </wp:positionV>
                <wp:extent cx="1337310" cy="382270"/>
                <wp:effectExtent l="4445" t="4445" r="10795" b="1333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Govt Welfare?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26" o:spt="2" style="position:absolute;left:0pt;margin-left:68.1pt;margin-top:4.1pt;height:30.1pt;width:105.3pt;z-index:251681792;v-text-anchor:middle;mso-width-relative:page;mso-height-relative:page;" fillcolor="#B5D5A7 [3536]" filled="t" stroked="t" coordsize="21600,21600" arcsize="0.166666666666667" o:gfxdata="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8AtA81wAAAAgBAAAP&#10;AAAAAAAAAAEAIAAAACIAAABkcnMvZG93bnJldi54bWxQSwECFAAUAAAACACHTuJApGTP0f0CAABq&#10;BgAADgAAAAAAAAABACAAAAAmAQAAZHJzL2Uyb0RvYy54bWxQSwUGAAAAAAYABgBZAQAAlQ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Govt Welfare?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40"/>
          <w:lang w:val="en-US"/>
        </w:rPr>
        <w:tab/>
        <w:t/>
      </w:r>
      <w:r>
        <w:rPr>
          <w:rFonts w:hint="default"/>
          <w:sz w:val="40"/>
          <w:lang w:val="en-US"/>
        </w:rPr>
        <w:tab/>
        <w:t/>
      </w:r>
      <w:r>
        <w:rPr>
          <w:rFonts w:hint="default"/>
          <w:sz w:val="40"/>
          <w:lang w:val="en-US"/>
        </w:rPr>
        <w:tab/>
        <w:t/>
      </w:r>
      <w:r>
        <w:rPr>
          <w:rFonts w:hint="default"/>
          <w:sz w:val="40"/>
          <w:lang w:val="en-US"/>
        </w:rPr>
        <w:tab/>
        <w:t/>
      </w:r>
      <w:r>
        <w:rPr>
          <w:rFonts w:hint="default"/>
          <w:sz w:val="40"/>
          <w:lang w:val="en-US"/>
        </w:rPr>
        <w:tab/>
      </w:r>
      <w:r>
        <w:rPr>
          <w:rFonts w:hint="default"/>
          <w:b/>
          <w:bCs/>
          <w:color w:val="548235" w:themeColor="accent6" w:themeShade="BF"/>
          <w:sz w:val="21"/>
          <w:szCs w:val="21"/>
          <w:lang w:val="en-US"/>
        </w:rPr>
        <w:t>FALSE</w:t>
      </w:r>
    </w:p>
    <w:p>
      <w:pPr>
        <w:bidi w:val="0"/>
        <w:ind w:left="210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08294144" behindDoc="0" locked="0" layoutInCell="1" allowOverlap="1">
                <wp:simplePos x="0" y="0"/>
                <wp:positionH relativeFrom="column">
                  <wp:posOffset>5398770</wp:posOffset>
                </wp:positionH>
                <wp:positionV relativeFrom="paragraph">
                  <wp:posOffset>83185</wp:posOffset>
                </wp:positionV>
                <wp:extent cx="871855" cy="2540"/>
                <wp:effectExtent l="0" t="53975" r="4445" b="57785"/>
                <wp:wrapNone/>
                <wp:docPr id="14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185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o:spt="32" type="#_x0000_t32" style="position:absolute;left:0pt;flip:x y;margin-left:425.1pt;margin-top:6.55pt;height:0.2pt;width:68.65pt;z-index:-1786673152;mso-width-relative:page;mso-height-relative:page;" filled="f" stroked="t" coordsize="21600,21600" o:gfxdata="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8j7NdYAAAAJ&#10;AQAADwAAAAAAAAABACAAAAAiAAAAZHJzL2Rvd25yZXYueG1sUEsBAhQAFAAAAAgAh07iQJoseNoe&#10;AgAA9AMAAA4AAAAAAAAAAQAgAAAAJQEAAGRycy9lMm9Eb2MueG1sUEsFBgAAAAAGAAYAWQEAALUF&#10;AAAAAA==&#10;">
                <v:fill on="f" focussize="0,0"/>
                <v:stroke weight="1.5pt" color="#F8CBAD [1301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0676096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222885</wp:posOffset>
                </wp:positionV>
                <wp:extent cx="1823720" cy="17145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 flipV="1">
                          <a:off x="0" y="0"/>
                          <a:ext cx="1823720" cy="17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85pt;margin-top:17.55pt;height:1.35pt;width:143.6pt;z-index:206760960;mso-width-relative:page;mso-height-relative:page;" filled="f" stroked="t" coordsize="21600,21600" o:gfxdata="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UI/cq2gAAAAkBAAAPAAAAAAAAAAEAIAAAACIAAABkcnMvZG93bnJldi54bWxQSwEC&#10;FAAUAAAACACHTuJARlUIXfIBAADVAwAADgAAAAAAAAABACAAAAApAQAAZHJzL2Uyb0RvYy54bWxQ&#10;SwUGAAAAAAYABgBZAQAAjQUAAAAA&#10;">
                <v:fill on="f" focussize="0,0"/>
                <v:stroke weight="1.5pt" color="#BDD7EE [13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376692736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45085</wp:posOffset>
                </wp:positionV>
                <wp:extent cx="1301115" cy="952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>
                          <a:off x="4794885" y="4862830"/>
                          <a:ext cx="130111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4pt;margin-top:3.55pt;height:0.75pt;width:102.45pt;z-index:-1918274560;mso-width-relative:page;mso-height-relative:page;" filled="f" stroked="t" coordsize="21600,21600" o:gfxdata="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8V8NT1gAAAAcBAAAPAAAAAAAAAAEAIAAAACIAAABkcnMvZG93bnJldi54bWxQSwEC&#10;FAAUAAAACACHTuJA2+vfQfYBAADWAwAADgAAAAAAAAABACAAAAAlAQAAZHJzL2Uyb0RvYy54bWxQ&#10;SwUGAAAAAAYABgBZAQAAjQUAAAAA&#10;">
                <v:fill on="f" focussize="0,0"/>
                <v:stroke weight="1.5pt" color="#C5E0B4 [13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068838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54610</wp:posOffset>
                </wp:positionV>
                <wp:extent cx="19050" cy="3757295"/>
                <wp:effectExtent l="35560" t="0" r="59690" b="1460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4170" y="5129530"/>
                          <a:ext cx="19050" cy="3757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o:spt="32" type="#_x0000_t32" style="position:absolute;left:0pt;margin-left:275.85pt;margin-top:4.3pt;height:295.85pt;width:1.5pt;z-index:-634278912;mso-width-relative:page;mso-height-relative:page;" filled="f" stroked="t" coordsize="21600,21600" o:gfxdata="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N7CndcAAAAJ&#10;AQAADwAAAAAAAAABACAAAAAiAAAAZHJzL2Rvd25yZXYueG1sUEsBAhQAFAAAAAgAh07iQBmkgQkd&#10;AgAA7gMAAA4AAAAAAAAAAQAgAAAAJgEAAGRycy9lMm9Eb2MueG1sUEsFBgAAAAAGAAYAWQEAALUF&#10;AAAAAA==&#10;">
                <v:fill on="f" focussize="0,0"/>
                <v:stroke weight="1.5pt" color="#C5E0B4 [13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4103647232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55880</wp:posOffset>
                </wp:positionV>
                <wp:extent cx="4445" cy="3744595"/>
                <wp:effectExtent l="49530" t="0" r="6032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0"/>
                      </wps:cNvCnPr>
                      <wps:spPr>
                        <a:xfrm>
                          <a:off x="0" y="0"/>
                          <a:ext cx="4445" cy="3744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o:spt="32" type="#_x0000_t32" style="position:absolute;left:0pt;margin-left:91.75pt;margin-top:4.4pt;height:294.85pt;width:0.35pt;z-index:-191320064;mso-width-relative:page;mso-height-relative:page;" filled="f" stroked="t" coordsize="21600,21600" o:gfxdata="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cC&#10;MRrXAAAACQEAAA8AAAAAAAAAAQAgAAAAIgAAAGRycy9kb3ducmV2LnhtbFBLAQIUABQAAAAIAIdO&#10;4kD4gY+TJAIAAAkEAAAOAAAAAAAAAAEAIAAAACYBAABkcnMvZTJvRG9jLnhtbFBLBQYAAAAABgAG&#10;AFkBAAC8BQAAAAA=&#10;">
                <v:fill on="f" focussize="0,0"/>
                <v:stroke weight="1.5pt" color="#C5E0B4 [13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bidi w:val="0"/>
        <w:ind w:left="1680" w:leftChars="0" w:firstLine="420" w:firstLineChars="0"/>
        <w:jc w:val="both"/>
        <w:rPr>
          <w:rFonts w:hint="default"/>
          <w:b/>
          <w:bCs/>
          <w:color w:val="7F6000" w:themeColor="accent4" w:themeShade="80"/>
          <w:sz w:val="21"/>
          <w:szCs w:val="21"/>
          <w:lang w:val="en-US" w:eastAsia="zh-CN"/>
        </w:rPr>
      </w:pPr>
      <w:r>
        <w:rPr>
          <w:color w:val="548235" w:themeColor="accent6" w:themeShade="BF"/>
          <w:sz w:val="40"/>
        </w:rPr>
        <mc:AlternateContent>
          <mc:Choice Requires="wps">
            <w:drawing>
              <wp:anchor distT="0" distB="0" distL="114300" distR="114300" simplePos="0" relativeHeight="2376691712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22860</wp:posOffset>
                </wp:positionV>
                <wp:extent cx="0" cy="3581400"/>
                <wp:effectExtent l="64135" t="0" r="69215" b="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21965" y="7207250"/>
                          <a:ext cx="0" cy="3581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o:spt="32" type="#_x0000_t32" style="position:absolute;left:0pt;margin-left:173.1pt;margin-top:1.8pt;height:282pt;width:0pt;z-index:-1918275584;mso-width-relative:page;mso-height-relative:page;" filled="f" stroked="t" coordsize="21600,21600" o:gfxdata="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9/WZB2AAAAAkBAAAPAAAA&#10;AAAAAAEAIAAAACIAAABkcnMvZG93bnJldi54bWxQSwECFAAUAAAACACHTuJAH4AE0xUCAADYAwAA&#10;DgAAAAAAAAABACAAAAAnAQAAZHJzL2Uyb0RvYy54bWxQSwUGAAAAAAYABgBZAQAArgUAAAAA&#10;">
                <v:fill on="f" focussize="0,0"/>
                <v:stroke weight="2.25pt" color="#BDD7EE [13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color w:val="548235" w:themeColor="accent6" w:themeShade="BF"/>
          <w:sz w:val="21"/>
          <w:szCs w:val="21"/>
          <w:lang w:val="en-US" w:eastAsia="zh-CN"/>
        </w:rPr>
        <w:t>TRUE</w:t>
      </w:r>
      <w:r>
        <w:rPr>
          <w:rFonts w:hint="default"/>
          <w:b/>
          <w:bCs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default"/>
          <w:b/>
          <w:bCs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default"/>
          <w:b/>
          <w:bCs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default"/>
          <w:b/>
          <w:bCs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  <w:t/>
      </w:r>
      <w:r>
        <w:rPr>
          <w:rFonts w:hint="default"/>
          <w:b/>
          <w:bCs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default"/>
          <w:b/>
          <w:bCs/>
          <w:color w:val="2E75B6" w:themeColor="accent1" w:themeShade="BF"/>
          <w:sz w:val="21"/>
          <w:szCs w:val="21"/>
          <w:lang w:val="en-US" w:eastAsia="zh-CN"/>
        </w:rPr>
        <w:t>TRUE</w:t>
      </w:r>
      <w:r>
        <w:rPr>
          <w:rFonts w:hint="default"/>
          <w:b/>
          <w:bCs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>
      <w:pPr>
        <w:bidi w:val="0"/>
        <w:ind w:left="2100" w:leftChars="0" w:firstLine="420" w:firstLineChars="0"/>
        <w:rPr>
          <w:rFonts w:hint="default"/>
          <w:lang w:val="en-US" w:eastAsia="zh-C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4103647232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74295</wp:posOffset>
                </wp:positionV>
                <wp:extent cx="4445" cy="3346450"/>
                <wp:effectExtent l="59690" t="0" r="69215" b="63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34645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o:spt="32" type="#_x0000_t32" style="position:absolute;left:0pt;margin-left:330.25pt;margin-top:5.85pt;height:263.5pt;width:0.35pt;z-index:-191320064;mso-width-relative:page;mso-height-relative:page;" filled="f" stroked="t" coordsize="21600,21600" o:gfxdata="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t3Zs12wAAAAoBAAAPAAAAAAAAAAEA&#10;IAAAACIAAABkcnMvZG93bnJldi54bWxQSwECFAAUAAAACACHTuJAPt7AOwwCAADPAwAADgAAAAAA&#10;AAABACAAAAAqAQAAZHJzL2Uyb0RvYy54bWxQSwUGAAAAAAYABgBZAQAAqAUAAAAA&#10;">
                <v:fill on="f" focussize="0,0"/>
                <v:stroke weight="2.25pt" color="#BDD7EE [13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ind w:left="6300" w:leftChars="0" w:firstLine="420" w:firstLineChars="0"/>
        <w:rPr>
          <w:rFonts w:hint="default"/>
          <w:b/>
          <w:bCs/>
          <w:color w:val="2E75B6" w:themeColor="accent1" w:themeShade="BF"/>
          <w:lang w:val="en-US" w:eastAsia="zh-CN"/>
        </w:rPr>
      </w:pPr>
      <w:r>
        <w:rPr>
          <w:rFonts w:hint="default"/>
          <w:b/>
          <w:bCs/>
          <w:color w:val="2E75B6" w:themeColor="accent1" w:themeShade="BF"/>
          <w:lang w:val="en-US" w:eastAsia="zh-CN"/>
        </w:rPr>
        <w:t>FALSE</w:t>
      </w:r>
    </w:p>
    <w:p>
      <w:pPr>
        <w:bidi w:val="0"/>
        <w:rPr>
          <w:rFonts w:hint="default"/>
          <w:lang w:val="en-US" w:eastAsia="zh-C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1571982336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-3208655</wp:posOffset>
                </wp:positionV>
                <wp:extent cx="19050" cy="7279640"/>
                <wp:effectExtent l="9525" t="0" r="9525" b="1651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279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>
                              <a:alpha val="60000"/>
                            </a:srgb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4.9pt;margin-top:-252.65pt;height:573.2pt;width:1.5pt;z-index:1571982336;mso-width-relative:page;mso-height-relative:page;" filled="f" stroked="t" coordsize="21600,21600" o:gfxdata="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6pl92QAAAAwBAAAPAAAAAAAAAAEA&#10;IAAAACIAAABkcnMvZG93bnJldi54bWxQSwECFAAUAAAACACHTuJAk11WldUBAACYAwAADgAAAAAA&#10;AAABACAAAAAoAQAAZHJzL2Uyb0RvYy54bWxQSwUGAAAAAAYABgBZAQAAbwUAAAAA&#10;">
                <v:fill on="f" focussize="0,0"/>
                <v:stroke weight="1.5pt" color="#7030A0 [3207]" opacity="39321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1535652864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110490</wp:posOffset>
                </wp:positionV>
                <wp:extent cx="1421765" cy="395605"/>
                <wp:effectExtent l="6350" t="6350" r="19685" b="17145"/>
                <wp:wrapNone/>
                <wp:docPr id="13" name="对角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395605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Informally Employed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角圆角矩形 13" o:spid="_x0000_s1026" style="position:absolute;left:0pt;margin-left:352.8pt;margin-top:8.7pt;height:31.15pt;width:111.95pt;z-index:1535652864;v-text-anchor:middle;mso-width-relative:page;mso-height-relative:page;" fillcolor="#A5A5A5 [3206]" filled="t" stroked="t" coordsize="1421765,395605" o:gfxdata="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cXp61wAAAAkBAAAPAAAAAAAAAAEAIAAAACIAAABk&#10;cnMvZG93bnJldi54bWxQSwECFAAUAAAACACHTuJApoTPnHkCAADJBAAADgAAAAAAAAABACAAAAAm&#10;AQAAZHJzL2Uyb0RvYy54bWxQSwUGAAAAAAYABgBZAQAAEQYAAAAA&#10;" path="m65935,0l1421765,0,1421765,0,1421765,329669c1421765,366084,1392245,395604,1355830,395604l0,395605,0,395605,0,65935c0,29520,29520,0,65935,0xe">
                <v:path textboxrect="0,0,1421765,395605" o:connectlocs="1421765,197802;710882,395605;0,197802;710882,0" o:connectangles="0,82,164,247"/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Informally Employed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681704448" behindDoc="0" locked="0" layoutInCell="1" allowOverlap="1">
                <wp:simplePos x="0" y="0"/>
                <wp:positionH relativeFrom="column">
                  <wp:posOffset>5884545</wp:posOffset>
                </wp:positionH>
                <wp:positionV relativeFrom="paragraph">
                  <wp:posOffset>130810</wp:posOffset>
                </wp:positionV>
                <wp:extent cx="395605" cy="2540"/>
                <wp:effectExtent l="0" t="53340" r="4445" b="58420"/>
                <wp:wrapNone/>
                <wp:docPr id="17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60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o:spt="32" type="#_x0000_t32" style="position:absolute;left:0pt;flip:x y;margin-left:463.35pt;margin-top:10.3pt;height:0.2pt;width:31.15pt;z-index:-1613262848;mso-width-relative:page;mso-height-relative:page;" filled="f" stroked="t" coordsize="21600,21600" o:gfxdata="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PQLMbWAAAA&#10;CQEAAA8AAAAAAAAAAQAgAAAAIgAAAGRycy9kb3ducmV2LnhtbFBLAQIUABQAAAAIAIdO4kAs7ju2&#10;HwIAAPQDAAAOAAAAAAAAAAEAIAAAACUBAABkcnMvZTJvRG9jLnhtbFBLBQYAAAAABgAGAFkBAAC2&#10;BQAAAAA=&#10;">
                <v:fill on="f" focussize="0,0"/>
                <v:stroke weight="1.5pt" color="#F8CBAD [1301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80919296" behindDoc="0" locked="0" layoutInCell="1" allowOverlap="1">
                <wp:simplePos x="0" y="0"/>
                <wp:positionH relativeFrom="column">
                  <wp:posOffset>5589270</wp:posOffset>
                </wp:positionH>
                <wp:positionV relativeFrom="paragraph">
                  <wp:posOffset>107315</wp:posOffset>
                </wp:positionV>
                <wp:extent cx="0" cy="1038225"/>
                <wp:effectExtent l="53975" t="0" r="60325" b="9525"/>
                <wp:wrapNone/>
                <wp:docPr id="29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o:spt="32" type="#_x0000_t32" style="position:absolute;left:0pt;margin-left:440.1pt;margin-top:8.45pt;height:81.75pt;width:0pt;z-index:-114048000;mso-width-relative:page;mso-height-relative:page;" filled="f" stroked="t" coordsize="21600,21600" o:gfxdata="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Di/nrWAAAACgEAAA8AAAAAAAAAAQAgAAAAIgAAAGRy&#10;cy9kb3ducmV2LnhtbFBLAQIUABQAAAAIAIdO4kBpnVtJBwIAAMcDAAAOAAAAAAAAAAEAIAAAACUB&#10;AABkcnMvZTJvRG9jLnhtbFBLBQYAAAAABgAGAFkBAACeBQAAAAA=&#10;">
                <v:fill on="f" focussize="0,0"/>
                <v:stroke weight="1.5pt" color="#D9D9D9 [2732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07508992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107315</wp:posOffset>
                </wp:positionV>
                <wp:extent cx="0" cy="266700"/>
                <wp:effectExtent l="53975" t="0" r="60325" b="0"/>
                <wp:wrapNone/>
                <wp:docPr id="28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o:spt="32" type="#_x0000_t32" style="position:absolute;left:0pt;margin-left:364.35pt;margin-top:8.45pt;height:21pt;width:0pt;z-index:-287458304;mso-width-relative:page;mso-height-relative:page;" filled="f" stroked="t" coordsize="21600,21600" o:gfxdata="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ihZ1N1wAAAAkBAAAPAAAAAAAAAAEAIAAAACIAAABkcnMv&#10;ZG93bnJldi54bWxQSwECFAAUAAAACACHTuJALRIDcQQCAADGAwAADgAAAAAAAAABACAAAAAmAQAA&#10;ZHJzL2Uyb0RvYy54bWxQSwUGAAAAAAYABgBZAQAAnAUAAAAA&#10;">
                <v:fill on="f" focussize="0,0"/>
                <v:stroke weight="1.5pt" color="#D9D9D9 [2732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ind w:left="7140" w:leftChars="0" w:firstLine="420" w:firstLineChars="0"/>
        <w:rPr>
          <w:rFonts w:hint="default"/>
          <w:b/>
          <w:bCs/>
          <w:color w:val="7F7F7F" w:themeColor="background1" w:themeShade="80"/>
          <w:sz w:val="20"/>
          <w:szCs w:val="20"/>
          <w:lang w:val="en-US" w:eastAsia="zh-CN"/>
        </w:rPr>
      </w:pPr>
      <w:r>
        <w:rPr>
          <w:b/>
          <w:bCs/>
          <w:color w:val="7F7F7F" w:themeColor="background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3041138688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173990</wp:posOffset>
                </wp:positionV>
                <wp:extent cx="1081405" cy="395605"/>
                <wp:effectExtent l="6350" t="6350" r="17145" b="17145"/>
                <wp:wrapNone/>
                <wp:docPr id="7" name="对角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35370" y="1724660"/>
                          <a:ext cx="1081405" cy="39560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Children &gt;=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角圆角矩形 7" o:spid="_x0000_s1026" style="position:absolute;left:0pt;margin-left:341.4pt;margin-top:13.7pt;height:31.15pt;width:85.15pt;z-index:-1253828608;v-text-anchor:middle;mso-width-relative:page;mso-height-relative:page;" fillcolor="#A9D18E [1945]" filled="t" stroked="t" coordsize="1081405,395605" o:gfxdata="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B269ObWAAAACQEAAA8AAAAAAAAAAQAgAAAAIgAAAGRycy9kb3ducmV2Lnht&#10;bFBLAQIUABQAAAAIAIdO4kDx6CLvpgIAAAwFAAAOAAAAAAAAAAEAIAAAACUBAABkcnMvZTJvRG9j&#10;LnhtbFBLBQYAAAAABgAGAFkBAAA9BgAAAAA=&#10;" path="m65935,0l1081405,0,1081405,0,1081405,329669c1081405,366084,1051885,395604,1015470,395604l0,395605,0,395605,0,65935c0,29520,29520,0,65935,0xe">
                <v:path textboxrect="0,0,1081405,395605" o:connectlocs="1081405,197802;540702,395605;0,197802;540702,0" o:connectangles="0,82,164,247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Children &gt;=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color w:val="7F7F7F" w:themeColor="background1" w:themeShade="80"/>
          <w:sz w:val="20"/>
          <w:szCs w:val="20"/>
          <w:lang w:val="en-US" w:eastAsia="zh-CN"/>
        </w:rPr>
        <w:t>TRUE</w:t>
      </w:r>
    </w:p>
    <w:p>
      <w:pPr>
        <w:bidi w:val="0"/>
        <w:rPr>
          <w:rFonts w:hint="default"/>
          <w:b/>
          <w:bCs/>
          <w:color w:val="385723" w:themeColor="accent6" w:themeShade="80"/>
          <w:lang w:val="en-US" w:eastAsia="zh-CN"/>
        </w:rPr>
      </w:pPr>
      <w:r>
        <w:rPr>
          <w:b/>
          <w:bCs/>
          <w:color w:val="385723" w:themeColor="accent6" w:themeShade="80"/>
          <w:sz w:val="21"/>
        </w:rPr>
        <mc:AlternateContent>
          <mc:Choice Requires="wps">
            <w:drawing>
              <wp:anchor distT="0" distB="0" distL="114300" distR="114300" simplePos="0" relativeHeight="2842551296" behindDoc="0" locked="0" layoutInCell="1" allowOverlap="1">
                <wp:simplePos x="0" y="0"/>
                <wp:positionH relativeFrom="column">
                  <wp:posOffset>-306705</wp:posOffset>
                </wp:positionH>
                <wp:positionV relativeFrom="paragraph">
                  <wp:posOffset>141605</wp:posOffset>
                </wp:positionV>
                <wp:extent cx="4642485" cy="32385"/>
                <wp:effectExtent l="0" t="53340" r="5715" b="28575"/>
                <wp:wrapNone/>
                <wp:docPr id="47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flipH="1" flipV="1">
                          <a:off x="0" y="0"/>
                          <a:ext cx="4642485" cy="32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o:spt="32" type="#_x0000_t32" style="position:absolute;left:0pt;flip:x y;margin-left:-24.15pt;margin-top:11.15pt;height:2.55pt;width:365.55pt;z-index:-1452416000;mso-width-relative:page;mso-height-relative:page;" filled="f" stroked="t" coordsize="21600,21600" o:gfxdata="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Z6LNtoAAAAJAQAADwAAAAAAAAABACAAAAAiAAAAZHJzL2Rvd25yZXYu&#10;eG1sUEsBAhQAFAAAAAgAh07iQP45eNEyAgAAHAQAAA4AAAAAAAAAAQAgAAAAKQEAAGRycy9lMm9E&#10;b2MueG1sUEsFBgAAAAAGAAYAWQEAAM0FAAAAAA==&#10;">
                <v:fill on="f" focussize="0,0"/>
                <v:stroke weight="1.5pt" color="#C5E0B4 [13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color w:val="385723" w:themeColor="accent6" w:themeShade="80"/>
          <w:lang w:val="en-US" w:eastAsia="zh-CN"/>
        </w:rPr>
        <w:t>FALSE</w:t>
      </w:r>
    </w:p>
    <w:p>
      <w:pPr>
        <w:bidi w:val="0"/>
        <w:ind w:left="8400" w:leftChars="0" w:firstLine="420" w:firstLineChars="0"/>
        <w:rPr>
          <w:rFonts w:hint="default"/>
          <w:b/>
          <w:bCs/>
          <w:color w:val="7F7F7F" w:themeColor="background1" w:themeShade="80"/>
          <w:lang w:val="en-US" w:eastAsia="zh-CN"/>
        </w:rPr>
      </w:pPr>
      <w:r>
        <w:rPr>
          <w:b/>
          <w:bCs/>
          <w:color w:val="7F7F7F" w:themeColor="background1" w:themeShade="80"/>
          <w:sz w:val="21"/>
        </w:rPr>
        <mc:AlternateContent>
          <mc:Choice Requires="wps">
            <w:drawing>
              <wp:anchor distT="0" distB="0" distL="114300" distR="114300" simplePos="0" relativeHeight="3834098688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179705</wp:posOffset>
                </wp:positionV>
                <wp:extent cx="9525" cy="1847850"/>
                <wp:effectExtent l="53340" t="0" r="51435" b="0"/>
                <wp:wrapNone/>
                <wp:docPr id="26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o:spt="32" type="#_x0000_t32" style="position:absolute;left:0pt;flip:x;margin-left:347.85pt;margin-top:14.15pt;height:145.5pt;width:0.75pt;z-index:-460868608;mso-width-relative:page;mso-height-relative:page;" filled="f" stroked="t" coordsize="21600,21600" o:gfxdata="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lBLKy2wAA&#10;AAoBAAAPAAAAAAAAAAEAIAAAACIAAABkcnMvZG93bnJldi54bWxQSwECFAAUAAAACACHTuJAA1PD&#10;4hsCAADrAwAADgAAAAAAAAABACAAAAAqAQAAZHJzL2Uyb0RvYy54bWxQSwUGAAAAAAYABgBZAQAA&#10;twUAAAAA&#10;">
                <v:fill on="f" focussize="0,0"/>
                <v:stroke weight="1.5pt" color="#C5E0B4 [13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color w:val="7F7F7F" w:themeColor="background1" w:themeShade="80"/>
          <w:lang w:val="en-US" w:eastAsia="zh-CN"/>
        </w:rPr>
        <w:t>FALSE</w:t>
      </w:r>
    </w:p>
    <w:p>
      <w:pPr>
        <w:bidi w:val="0"/>
        <w:jc w:val="center"/>
        <w:rPr>
          <w:sz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1709063168" behindDoc="0" locked="0" layoutInCell="1" allowOverlap="1">
                <wp:simplePos x="0" y="0"/>
                <wp:positionH relativeFrom="column">
                  <wp:posOffset>5385435</wp:posOffset>
                </wp:positionH>
                <wp:positionV relativeFrom="paragraph">
                  <wp:posOffset>360045</wp:posOffset>
                </wp:positionV>
                <wp:extent cx="1421765" cy="395605"/>
                <wp:effectExtent l="9525" t="9525" r="16510" b="13970"/>
                <wp:wrapNone/>
                <wp:docPr id="30" name="对角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395605"/>
                        </a:xfrm>
                        <a:prstGeom prst="round2Diag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Unemployed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角圆角矩形 13" o:spid="_x0000_s1026" style="position:absolute;left:0pt;margin-left:424.05pt;margin-top:28.35pt;height:31.15pt;width:111.95pt;z-index:1709063168;v-text-anchor:middle;mso-width-relative:page;mso-height-relative:page;" fillcolor="#7030A0" filled="t" stroked="t" coordsize="1421765,395605" o:gfxdata="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7gCp9dgAAAALAQAADwAAAAAAAAABACAAAAAi&#10;AAAAZHJzL2Rvd25yZXYueG1sUEsBAhQAFAAAAAgAh07iQPbvqRB8AgAAyQQAAA4AAAAAAAAAAQAg&#10;AAAAJwEAAGRycy9lMm9Eb2MueG1sUEsFBgAAAAAGAAYAWQEAABUGAAAAAA==&#10;" path="m65935,0l1421765,0,1421765,0,1421765,329669c1421765,366084,1392245,395604,1355830,395604l0,395605,0,395605,0,65935c0,29520,29520,0,65935,0xe">
                <v:path textboxrect="0,0,1421765,395605" o:connectlocs="1421765,197802;710882,395605;0,197802;710882,0" o:connectangles="0,82,164,247"/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Unemployed 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028"/>
        </w:tabs>
        <w:bidi w:val="0"/>
        <w:ind w:firstLine="2650" w:firstLineChars="110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ab/>
        <w:t/>
      </w:r>
      <w:r>
        <w:rPr>
          <w:rFonts w:hint="default"/>
          <w:b/>
          <w:bCs/>
          <w:sz w:val="24"/>
          <w:szCs w:val="24"/>
          <w:lang w:val="en-US" w:eastAsia="zh-CN"/>
        </w:rPr>
        <w:tab/>
        <w:t/>
      </w:r>
      <w:r>
        <w:rPr>
          <w:rFonts w:hint="default"/>
          <w:b/>
          <w:bCs/>
          <w:sz w:val="24"/>
          <w:szCs w:val="24"/>
          <w:lang w:val="en-US" w:eastAsia="zh-CN"/>
        </w:rPr>
        <w:tab/>
        <w:t/>
      </w:r>
      <w:r>
        <w:rPr>
          <w:rFonts w:hint="default"/>
          <w:b/>
          <w:bCs/>
          <w:sz w:val="24"/>
          <w:szCs w:val="24"/>
          <w:lang w:val="en-US" w:eastAsia="zh-CN"/>
        </w:rPr>
        <w:tab/>
        <w:t/>
      </w:r>
      <w:r>
        <w:rPr>
          <w:rFonts w:hint="default"/>
          <w:b/>
          <w:bCs/>
          <w:sz w:val="24"/>
          <w:szCs w:val="24"/>
          <w:lang w:val="en-US" w:eastAsia="zh-CN"/>
        </w:rPr>
        <w:tab/>
        <w:t/>
      </w:r>
      <w:r>
        <w:rPr>
          <w:rFonts w:hint="default"/>
          <w:b/>
          <w:bCs/>
          <w:sz w:val="24"/>
          <w:szCs w:val="24"/>
          <w:lang w:val="en-US" w:eastAsia="zh-CN"/>
        </w:rPr>
        <w:tab/>
        <w:t/>
      </w:r>
      <w:r>
        <w:rPr>
          <w:rFonts w:hint="default"/>
          <w:b/>
          <w:bCs/>
          <w:sz w:val="24"/>
          <w:szCs w:val="24"/>
          <w:lang w:val="en-US" w:eastAsia="zh-CN"/>
        </w:rPr>
        <w:tab/>
        <w:t/>
      </w:r>
      <w:r>
        <w:rPr>
          <w:rFonts w:hint="default"/>
          <w:b/>
          <w:bCs/>
          <w:sz w:val="24"/>
          <w:szCs w:val="24"/>
          <w:lang w:val="en-US" w:eastAsia="zh-CN"/>
        </w:rPr>
        <w:tab/>
        <w:t/>
      </w:r>
      <w:r>
        <w:rPr>
          <w:rFonts w:hint="default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color w:val="548235" w:themeColor="accent6" w:themeShade="BF"/>
          <w:sz w:val="21"/>
          <w:szCs w:val="21"/>
          <w:lang w:val="en-US" w:eastAsia="zh-CN"/>
        </w:rPr>
        <w:t>TRUE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3555077120" behindDoc="0" locked="0" layoutInCell="1" allowOverlap="1">
                <wp:simplePos x="0" y="0"/>
                <wp:positionH relativeFrom="column">
                  <wp:posOffset>6589395</wp:posOffset>
                </wp:positionH>
                <wp:positionV relativeFrom="paragraph">
                  <wp:posOffset>154305</wp:posOffset>
                </wp:positionV>
                <wp:extent cx="9525" cy="2190750"/>
                <wp:effectExtent l="9525" t="0" r="1905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>
                              <a:alpha val="60000"/>
                            </a:srgb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8.85pt;margin-top:12.15pt;height:172.5pt;width:0.75pt;z-index:-739890176;mso-width-relative:page;mso-height-relative:page;" filled="f" stroked="t" coordsize="21600,21600" o:gfxdata="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7UBxzaAAAADAEAAA8AAAAAAAAAAQAgAAAA&#10;IgAAAGRycy9kb3ducmV2LnhtbFBLAQIUABQAAAAIAIdO4kAXkuBh0AEAAI0DAAAOAAAAAAAAAAEA&#10;IAAAACkBAABkcnMvZTJvRG9jLnhtbFBLBQYAAAAABgAGAFkBAABrBQAAAAA=&#10;">
                <v:fill on="f" focussize="0,0"/>
                <v:stroke weight="1.5pt" color="#7030A0 [3207]" opacity="39321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593728" behindDoc="0" locked="0" layoutInCell="1" allowOverlap="1">
                <wp:simplePos x="0" y="0"/>
                <wp:positionH relativeFrom="column">
                  <wp:posOffset>5427345</wp:posOffset>
                </wp:positionH>
                <wp:positionV relativeFrom="paragraph">
                  <wp:posOffset>149225</wp:posOffset>
                </wp:positionV>
                <wp:extent cx="0" cy="275590"/>
                <wp:effectExtent l="53975" t="0" r="60325" b="10160"/>
                <wp:wrapNone/>
                <wp:docPr id="35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>
                              <a:alpha val="54000"/>
                            </a:srgb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o:spt="32" type="#_x0000_t32" style="position:absolute;left:0pt;margin-left:427.35pt;margin-top:11.75pt;height:21.7pt;width:0pt;z-index:-587373568;mso-width-relative:page;mso-height-relative:page;" filled="f" stroked="t" coordsize="21600,21600" o:gfxdata="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4nzqTYAAAACQEAAA8AAAAAAAAAAQAgAAAAIgAAAGRy&#10;cy9kb3ducmV2LnhtbFBLAQIUABQAAAAIAIdO4kARoNHMBQIAAMUDAAAOAAAAAAAAAAEAIAAAACcB&#10;AABkcnMvZTJvRG9jLnhtbFBLBQYAAAAABgAGAFkBAACeBQAAAAA=&#10;">
                <v:fill on="f" focussize="0,0"/>
                <v:stroke weight="1.5pt" color="#7030A0 [3207]" opacity="35389f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color w:val="7030A0"/>
          <w:lang w:val="en-US" w:eastAsia="zh-CN"/>
        </w:rPr>
        <w:t>TRUE</w:t>
      </w:r>
      <w:r>
        <w:rPr>
          <w:rFonts w:hint="default"/>
          <w:b/>
          <w:bCs/>
          <w:color w:val="7030A0"/>
          <w:lang w:val="en-US" w:eastAsia="zh-CN"/>
        </w:rPr>
        <w:tab/>
        <w:t/>
      </w:r>
      <w:r>
        <w:rPr>
          <w:rFonts w:hint="default"/>
          <w:b/>
          <w:bCs/>
          <w:color w:val="7030A0"/>
          <w:lang w:val="en-US" w:eastAsia="zh-CN"/>
        </w:rPr>
        <w:tab/>
      </w:r>
    </w:p>
    <w:p>
      <w:pPr>
        <w:bidi w:val="0"/>
        <w:ind w:firstLine="3200" w:firstLineChars="800"/>
        <w:rPr>
          <w:rFonts w:hint="default"/>
          <w:lang w:val="en-US" w:eastAsia="zh-C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4073298944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45720</wp:posOffset>
                </wp:positionV>
                <wp:extent cx="1421765" cy="395605"/>
                <wp:effectExtent l="9525" t="9525" r="16510" b="13970"/>
                <wp:wrapNone/>
                <wp:docPr id="34" name="对角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395605"/>
                        </a:xfrm>
                        <a:prstGeom prst="round2Diag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Children 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角圆角矩形 13" o:spid="_x0000_s1026" style="position:absolute;left:0pt;margin-left:379.05pt;margin-top:3.6pt;height:31.15pt;width:111.95pt;z-index:-221668352;v-text-anchor:middle;mso-width-relative:page;mso-height-relative:page;" fillcolor="#BF9000 [2407]" filled="t" stroked="t" coordsize="1421765,395605" o:gfxdata="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JYvIrYAAAA&#10;CAEAAA8AAAAAAAAAAQAgAAAAIgAAAGRycy9kb3ducmV2LnhtbFBLAQIUABQAAAAIAIdO4kAsJUzV&#10;jwIAAOsEAAAOAAAAAAAAAAEAIAAAACcBAABkcnMvZTJvRG9jLnhtbFBLBQYAAAAABgAGAFkBAAAo&#10;BgAAAAA=&#10;" path="m65935,0l1421765,0,1421765,0,1421765,329669c1421765,366084,1392245,395604,1355830,395604l0,395605,0,395605,0,65935c0,29520,29520,0,65935,0xe">
                <v:path textboxrect="0,0,1421765,395605" o:connectlocs="1421765,197802;710882,395605;0,197802;710882,0" o:connectangles="0,82,164,247"/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Children &gt;=1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928"/>
        </w:tabs>
        <w:bidi w:val="0"/>
        <w:jc w:val="left"/>
        <w:rPr>
          <w:rFonts w:hint="default"/>
          <w:lang w:val="en-US" w:eastAsia="zh-C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63529728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1703070</wp:posOffset>
                </wp:positionV>
                <wp:extent cx="6943725" cy="28575"/>
                <wp:effectExtent l="0" t="9525" r="95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3725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>
                              <a:alpha val="60000"/>
                            </a:srgb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26.4pt;margin-top:134.1pt;height:2.25pt;width:546.75pt;z-index:-1731437568;mso-width-relative:page;mso-height-relative:page;" filled="f" stroked="t" coordsize="21600,21600" o:gfxdata="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w+p5W1wAAAAwBAAAPAAAA&#10;AAAAAAEAIAAAACIAAABkcnMvZG93bnJldi54bWxQSwECFAAUAAAACACHTuJAMZ3ax90BAACiAwAA&#10;DgAAAAAAAAABACAAAAAmAQAAZHJzL2Uyb0RvYy54bWxQSwUGAAAAAAYABgBZAQAAdQUAAAAA&#10;">
                <v:fill on="f" focussize="0,0"/>
                <v:stroke weight="1.5pt" color="#7030A0 [3207]" opacity="39321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9371904" behindDoc="0" locked="0" layoutInCell="1" allowOverlap="1">
                <wp:simplePos x="0" y="0"/>
                <wp:positionH relativeFrom="column">
                  <wp:posOffset>5884545</wp:posOffset>
                </wp:positionH>
                <wp:positionV relativeFrom="paragraph">
                  <wp:posOffset>231140</wp:posOffset>
                </wp:positionV>
                <wp:extent cx="19050" cy="1490980"/>
                <wp:effectExtent l="36195" t="0" r="59055" b="13970"/>
                <wp:wrapNone/>
                <wp:docPr id="44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9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  <a:alpha val="54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o:spt="32" type="#_x0000_t32" style="position:absolute;left:0pt;margin-left:463.35pt;margin-top:18.2pt;height:117.4pt;width:1.5pt;z-index:-1105595392;mso-width-relative:page;mso-height-relative:page;" filled="f" stroked="t" coordsize="21600,21600" o:gfxdata="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xzBzPZAAAACgEAAA8AAAAAAAAA&#10;AQAgAAAAIgAAAGRycy9kb3ducmV2LnhtbFBLAQIUABQAAAAIAIdO4kBT8kVKEAIAAOEDAAAOAAAA&#10;AAAAAAEAIAAAACgBAABkcnMvZTJvRG9jLnhtbFBLBQYAAAAABgAGAFkBAACqBQAAAAA=&#10;">
                <v:fill on="f" focussize="0,0"/>
                <v:stroke weight="1.5pt" color="#BF9000 [2407]" opacity="35389f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34268160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173355</wp:posOffset>
                </wp:positionV>
                <wp:extent cx="0" cy="457200"/>
                <wp:effectExtent l="53975" t="0" r="60325" b="0"/>
                <wp:wrapNone/>
                <wp:docPr id="37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50000"/>
                              <a:alpha val="54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o:spt="32" type="#_x0000_t32" style="position:absolute;left:0pt;margin-left:382.35pt;margin-top:13.65pt;height:36pt;width:0pt;z-index:-1060699136;mso-width-relative:page;mso-height-relative:page;" filled="f" stroked="t" coordsize="21600,21600" o:gfxdata="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PnMVY1gAAAAkBAAAPAAAAAAAAAAEAIAAAACIA&#10;AABkcnMvZG93bnJldi54bWxQSwECFAAUAAAACACHTuJAVPSmhAsCAADcAwAADgAAAAAAAAABACAA&#10;AAAlAQAAZHJzL2Uyb0RvYy54bWxQSwUGAAAAAAYABgBZAQAAogUAAAAA&#10;">
                <v:fill on="f" focussize="0,0"/>
                <v:stroke weight="1.5pt" color="#7F6000 [1607]" opacity="35389f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1314172928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652780</wp:posOffset>
                </wp:positionV>
                <wp:extent cx="2250440" cy="500380"/>
                <wp:effectExtent l="5080" t="5080" r="11430" b="8890"/>
                <wp:wrapNone/>
                <wp:docPr id="36" name="对角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440" cy="50038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ELIGIBLE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角圆角矩形 36" o:spid="_x0000_s1026" style="position:absolute;left:0pt;margin-left:262.05pt;margin-top:51.4pt;height:39.4pt;width:177.2pt;z-index:1314172928;v-text-anchor:middle;mso-width-relative:page;mso-height-relative:page;" fillcolor="#454545 [3280]" filled="t" stroked="t" coordsize="2250440,500380" o:gfxdata="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8yGIiNgAAAAKAQAADwAAAAAAAAABACAAAAAiAAAAZHJzL2Rvd25yZXYueG1sUEsBAhQAFAAAAAgA&#10;h07iQF0OAbAJAwAAdwYAAA4AAAAAAAAAAQAgAAAAJwEAAGRycy9lMm9Eb2MueG1sUEsFBgAAAAAG&#10;AAYAWQEAAKIGAAAAAA==&#10;" path="m83398,0l2250440,0,2250440,0,2250440,416981c2250440,463040,2213101,500379,2167042,500379l0,500380,0,500380,0,83398c0,37339,37339,0,83398,0xe">
                <v:path textboxrect="0,0,2250440,500380" o:connectlocs="2250440,250190;1125220,500380;0,250190;1125220,0" o:connectangles="0,82,164,247"/>
                <v:fill type="gradient" on="t" color2="#000000 [3184]" colors="0f #454545;32768f #000000;65536f #000000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0">
                                  <w14:srgbClr w14:val="14CD68"/>
                                </w14:gs>
                                <w14:gs w14:pos="100000">
                                  <w14:srgbClr w14:val="0B6E38"/>
                                </w14:gs>
                              </w14:gsLst>
                              <w14:lin w14:scaled="0"/>
                            </w14:gradFill>
                          </w14:textFill>
                          <w14:props3d w14:extrusionH="0" w14:contourW="0" w14:prstMaterial="clear"/>
                        </w:rPr>
                        <w:t>ELIGIBLE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1535614976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630555</wp:posOffset>
                </wp:positionV>
                <wp:extent cx="2269490" cy="496570"/>
                <wp:effectExtent l="4445" t="4445" r="12065" b="1333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90" cy="4965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420" w:leftChars="0" w:firstLine="420" w:firstLineChars="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 w:eastAsia="zh-CN"/>
                              </w:rPr>
                              <w:t xml:space="preserve">NOT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ELIGIBLE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8" o:spid="_x0000_s1026" o:spt="2" style="position:absolute;left:0pt;margin-left:2.75pt;margin-top:49.65pt;height:39.1pt;width:178.7pt;z-index:1535614976;v-text-anchor:middle;mso-width-relative:page;mso-height-relative:page;" fillcolor="#454545 [3280]" filled="t" stroked="t" coordsize="21600,21600" arcsize="0.166666666666667" o:gfxdata="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+28Bk2gAAAAoB&#10;AAAPAAAAAAAAAAEAIAAAACIAAABkcnMvZG93bnJldi54bWxQSwECFAAUAAAACACHTuJAMotBGv0C&#10;AABqBgAADgAAAAAAAAABACAAAAApAQAAZHJzL2Uyb0RvYy54bWxQSwUGAAAAAAYABgBZAQAAmAYA&#10;AAAA&#10;">
                <v:fill type="gradient" on="t" color2="#000000 [3184]" colors="0f #454545;32768f #000000;65536f #000000" focus="100%" focussize="0,0" rotate="t">
                  <o:fill type="gradientUnscaled" v:ext="backwardCompatible"/>
                </v:fill>
                <v:stroke weight="0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420" w:leftChars="0" w:firstLine="420" w:firstLineChars="0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sz w:val="24"/>
                          <w:szCs w:val="24"/>
                          <w:lang w:val="en-US" w:eastAsia="zh-CN"/>
                        </w:rPr>
                        <w:t xml:space="preserve">NOT </w:t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ELIGIBLE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          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 xml:space="preserve">  </w:t>
      </w:r>
      <w:r>
        <w:rPr>
          <w:rFonts w:hint="default"/>
          <w:b/>
          <w:bCs/>
          <w:color w:val="7F6000" w:themeColor="accent4" w:themeShade="80"/>
          <w:lang w:val="en-US" w:eastAsia="zh-CN"/>
        </w:rPr>
        <w:t>TRUE</w:t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</w:r>
      <w:r>
        <w:rPr>
          <w:rFonts w:hint="default"/>
          <w:b/>
          <w:bCs/>
          <w:color w:val="7F6000" w:themeColor="accent4" w:themeShade="80"/>
          <w:sz w:val="18"/>
          <w:szCs w:val="18"/>
          <w:lang w:val="en-US" w:eastAsia="zh-CN"/>
        </w:rPr>
        <w:t>FALSE</w:t>
      </w:r>
      <w:r>
        <w:rPr>
          <w:rFonts w:hint="default"/>
          <w:b/>
          <w:bCs/>
          <w:color w:val="7F6000" w:themeColor="accent4" w:themeShade="80"/>
          <w:sz w:val="18"/>
          <w:szCs w:val="18"/>
          <w:lang w:val="en-US" w:eastAsia="zh-CN"/>
        </w:rPr>
        <w:tab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  <w:t/>
      </w:r>
      <w:r>
        <w:rPr>
          <w:rFonts w:hint="default"/>
          <w:b/>
          <w:bCs/>
          <w:color w:val="7F6000" w:themeColor="accent4" w:themeShade="80"/>
          <w:lang w:val="en-US" w:eastAsia="zh-CN"/>
        </w:rPr>
        <w:tab/>
      </w:r>
      <w:r>
        <w:rPr>
          <w:rFonts w:hint="default"/>
          <w:b/>
          <w:bCs/>
          <w:color w:val="7E5F00" w:themeColor="accent4" w:themeShade="7F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FALSE</w:t>
      </w:r>
    </w:p>
    <w:sectPr>
      <w:pgSz w:w="11906" w:h="16838"/>
      <w:pgMar w:top="1191" w:right="1134" w:bottom="283" w:left="1134" w:header="0" w:footer="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A4EDC"/>
    <w:rsid w:val="003C2FD5"/>
    <w:rsid w:val="10896842"/>
    <w:rsid w:val="14243F20"/>
    <w:rsid w:val="23043C4C"/>
    <w:rsid w:val="2EB37F94"/>
    <w:rsid w:val="3791368A"/>
    <w:rsid w:val="415A4EDC"/>
    <w:rsid w:val="4744647C"/>
    <w:rsid w:val="4A761A84"/>
    <w:rsid w:val="4D4C44D8"/>
    <w:rsid w:val="4E65395F"/>
    <w:rsid w:val="574C777D"/>
    <w:rsid w:val="5D283474"/>
    <w:rsid w:val="66653CFE"/>
    <w:rsid w:val="784417E5"/>
    <w:rsid w:val="7B4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vinm\AppData\Roaming\kingsoft\office6\templates\download\aef79f903a1d4658aa42cd7c4b39966c\Mining%20and%20Purchasing%20Flow%20Chart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Mining and Purchasing Flow Chart.docx</Template>
  <Pages>1</Pages>
  <Words>19</Words>
  <Characters>98</Characters>
  <Lines>0</Lines>
  <Paragraphs>0</Paragraphs>
  <TotalTime>3</TotalTime>
  <ScaleCrop>false</ScaleCrop>
  <LinksUpToDate>false</LinksUpToDate>
  <CharactersWithSpaces>1195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2020-04-24T17:32:00Z</dcterms:created>
  <dc:creator>carlvinm</dc:creator>
  <cp:lastModifiedBy>Professional Griefer</cp:lastModifiedBy>
  <dcterms:modified xsi:type="dcterms:W3CDTF">2020-04-24T18:47:41Z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